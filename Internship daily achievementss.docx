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3279"/>
        <w:gridCol w:w="2257"/>
        <w:gridCol w:w="2306"/>
      </w:tblGrid>
      <w:tr w:rsidR="000D079A" w:rsidRPr="000D079A" w14:paraId="492D2F72" w14:textId="77777777" w:rsidTr="000D079A">
        <w:trPr>
          <w:trHeight w:val="12048"/>
        </w:trPr>
        <w:tc>
          <w:tcPr>
            <w:tcW w:w="9215" w:type="dxa"/>
            <w:gridSpan w:val="4"/>
          </w:tcPr>
          <w:p w14:paraId="062130F8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42604DCB" w14:textId="0388A21A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7705DF40" w14:textId="63E3BD64" w:rsidR="001E0CDE" w:rsidRDefault="001E0CDE" w:rsidP="00AF0935">
            <w:pPr>
              <w:rPr>
                <w:rFonts w:ascii="Times New Roman" w:hAnsi="Times New Roman" w:cs="Times New Roman"/>
              </w:rPr>
            </w:pPr>
          </w:p>
          <w:p w14:paraId="32E57EB8" w14:textId="293B2712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5D56A94A" w14:textId="60A96E39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5EF66196" w14:textId="2D0AB260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0E69E285" w14:textId="77777777" w:rsidR="00DC70BA" w:rsidRDefault="00DC70BA" w:rsidP="00AF0935">
            <w:pPr>
              <w:rPr>
                <w:rFonts w:ascii="Times New Roman" w:hAnsi="Times New Roman" w:cs="Times New Roman"/>
              </w:rPr>
            </w:pPr>
          </w:p>
          <w:p w14:paraId="60D08E40" w14:textId="0944D69C" w:rsidR="001E0CDE" w:rsidRDefault="001E0CDE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is</w:t>
            </w:r>
            <w:r w:rsidR="00AF0935">
              <w:rPr>
                <w:rFonts w:ascii="Times New Roman" w:hAnsi="Times New Roman" w:cs="Times New Roman"/>
              </w:rPr>
              <w:t xml:space="preserve"> my first day of the internship</w:t>
            </w:r>
            <w:r>
              <w:rPr>
                <w:rFonts w:ascii="Times New Roman" w:hAnsi="Times New Roman" w:cs="Times New Roman"/>
              </w:rPr>
              <w:t>.</w:t>
            </w:r>
            <w:r w:rsidR="00AF0935">
              <w:rPr>
                <w:rFonts w:ascii="Times New Roman" w:hAnsi="Times New Roman" w:cs="Times New Roman"/>
              </w:rPr>
              <w:t xml:space="preserve"> I met my supervisers and</w:t>
            </w:r>
            <w:r>
              <w:rPr>
                <w:rFonts w:ascii="Times New Roman" w:hAnsi="Times New Roman" w:cs="Times New Roman"/>
              </w:rPr>
              <w:t xml:space="preserve"> checked around the different </w:t>
            </w:r>
          </w:p>
          <w:p w14:paraId="3A21DA86" w14:textId="77777777" w:rsidR="001E0CDE" w:rsidRDefault="001E0CDE" w:rsidP="00AF0935">
            <w:pPr>
              <w:rPr>
                <w:rFonts w:ascii="Times New Roman" w:hAnsi="Times New Roman" w:cs="Times New Roman"/>
              </w:rPr>
            </w:pPr>
          </w:p>
          <w:p w14:paraId="50C6EF52" w14:textId="3BEE2583" w:rsidR="00AF0935" w:rsidRDefault="001E0CDE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departments of the company, then </w:t>
            </w:r>
            <w:r w:rsidR="00AF0935">
              <w:rPr>
                <w:rFonts w:ascii="Times New Roman" w:hAnsi="Times New Roman" w:cs="Times New Roman"/>
              </w:rPr>
              <w:t>we discussed</w:t>
            </w:r>
            <w:r w:rsidR="0029157A">
              <w:rPr>
                <w:rFonts w:ascii="Times New Roman" w:hAnsi="Times New Roman" w:cs="Times New Roman"/>
              </w:rPr>
              <w:t xml:space="preserve"> the</w:t>
            </w:r>
            <w:r w:rsidR="00AF0935">
              <w:rPr>
                <w:rFonts w:ascii="Times New Roman" w:hAnsi="Times New Roman" w:cs="Times New Roman"/>
              </w:rPr>
              <w:t xml:space="preserve"> curriculum along with </w:t>
            </w:r>
          </w:p>
          <w:p w14:paraId="4A6DCC8A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4703B70" w14:textId="30E9DBE4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="0029157A">
              <w:rPr>
                <w:rFonts w:ascii="Times New Roman" w:hAnsi="Times New Roman" w:cs="Times New Roman"/>
              </w:rPr>
              <w:t xml:space="preserve"> topics that </w:t>
            </w:r>
            <w:r>
              <w:rPr>
                <w:rFonts w:ascii="Times New Roman" w:hAnsi="Times New Roman" w:cs="Times New Roman"/>
              </w:rPr>
              <w:t>I’ll</w:t>
            </w:r>
            <w:r w:rsidR="0029157A">
              <w:rPr>
                <w:rFonts w:ascii="Times New Roman" w:hAnsi="Times New Roman" w:cs="Times New Roman"/>
              </w:rPr>
              <w:t xml:space="preserve"> be learning and decided to </w:t>
            </w:r>
            <w:r>
              <w:rPr>
                <w:rFonts w:ascii="Times New Roman" w:hAnsi="Times New Roman" w:cs="Times New Roman"/>
              </w:rPr>
              <w:t>continue</w:t>
            </w:r>
            <w:r w:rsidR="0029157A">
              <w:rPr>
                <w:rFonts w:ascii="Times New Roman" w:hAnsi="Times New Roman" w:cs="Times New Roman"/>
              </w:rPr>
              <w:t xml:space="preserve"> with Web Development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9157A">
              <w:rPr>
                <w:rFonts w:ascii="Times New Roman" w:hAnsi="Times New Roman" w:cs="Times New Roman"/>
              </w:rPr>
              <w:t xml:space="preserve">and learning </w:t>
            </w:r>
          </w:p>
          <w:p w14:paraId="17D7B72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C6AD78F" w14:textId="40A51306" w:rsidR="0029157A" w:rsidRDefault="0029157A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technologies used in it.</w:t>
            </w:r>
          </w:p>
          <w:p w14:paraId="4F4BE700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2DE9C5E4" w14:textId="1B8D3F2A" w:rsid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After being done with discussions and introductions I set the pc that I’ll be using in the internsship</w:t>
            </w:r>
          </w:p>
          <w:p w14:paraId="2E017166" w14:textId="77777777" w:rsidR="000D079A" w:rsidRDefault="000D079A">
            <w:pPr>
              <w:rPr>
                <w:rFonts w:ascii="Times New Roman" w:hAnsi="Times New Roman" w:cs="Times New Roman"/>
              </w:rPr>
            </w:pPr>
          </w:p>
          <w:p w14:paraId="1AD06E89" w14:textId="27238EFE" w:rsidR="00AF0935" w:rsidRPr="000D079A" w:rsidRDefault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got all </w:t>
            </w:r>
            <w:r w:rsidR="00146ADF">
              <w:rPr>
                <w:rFonts w:ascii="Times New Roman" w:hAnsi="Times New Roman" w:cs="Times New Roman"/>
              </w:rPr>
              <w:t>applications and add-ons installed to start wokring on the next day.</w:t>
            </w:r>
          </w:p>
        </w:tc>
      </w:tr>
      <w:tr w:rsidR="000D079A" w:rsidRPr="000D079A" w14:paraId="1D55AB47" w14:textId="77777777" w:rsidTr="000D079A">
        <w:trPr>
          <w:trHeight w:val="64"/>
        </w:trPr>
        <w:tc>
          <w:tcPr>
            <w:tcW w:w="1242" w:type="dxa"/>
          </w:tcPr>
          <w:p w14:paraId="658212A9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A12CCF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4DE4F7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0D079A" w:rsidRPr="000D079A" w14:paraId="626F7D22" w14:textId="77777777" w:rsidTr="000D079A">
        <w:tc>
          <w:tcPr>
            <w:tcW w:w="1242" w:type="dxa"/>
          </w:tcPr>
          <w:p w14:paraId="5F5154DB" w14:textId="3F765309" w:rsidR="000D079A" w:rsidRDefault="000D079A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395C60C7" w14:textId="27F98A5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  <w:p w14:paraId="7A988A92" w14:textId="3D6ED0E9" w:rsidR="00C41F8B" w:rsidRPr="000D079A" w:rsidRDefault="00C41F8B" w:rsidP="000D079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9DF727E" w14:textId="2B63BE75" w:rsidR="000D079A" w:rsidRPr="000D079A" w:rsidRDefault="000D079A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42047">
              <w:rPr>
                <w:rFonts w:ascii="Times New Roman" w:hAnsi="Times New Roman" w:cs="Times New Roman"/>
              </w:rPr>
              <w:t>Introduction and discussions</w:t>
            </w:r>
          </w:p>
        </w:tc>
        <w:tc>
          <w:tcPr>
            <w:tcW w:w="2303" w:type="dxa"/>
          </w:tcPr>
          <w:p w14:paraId="0C3839C6" w14:textId="77777777" w:rsidR="000D079A" w:rsidRPr="000D079A" w:rsidRDefault="000D079A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40D06EB" w14:textId="552E0C30" w:rsidR="000D079A" w:rsidRPr="000D079A" w:rsidRDefault="005F0305" w:rsidP="000D079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  <w:r w:rsidR="000D079A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0D079A" w:rsidRPr="000D079A">
              <w:rPr>
                <w:rFonts w:ascii="Times New Roman" w:hAnsi="Times New Roman" w:cs="Times New Roman"/>
              </w:rPr>
              <w:t>/20</w:t>
            </w:r>
            <w:r w:rsidR="00016A6F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62CF42BB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43FE636" w14:textId="77777777" w:rsidR="000D079A" w:rsidRPr="000D079A" w:rsidRDefault="000D079A" w:rsidP="000D079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A20612F" w14:textId="7FB06DEE" w:rsidR="008E535F" w:rsidRDefault="00D764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0"/>
        <w:gridCol w:w="2803"/>
        <w:gridCol w:w="2178"/>
        <w:gridCol w:w="2851"/>
      </w:tblGrid>
      <w:tr w:rsidR="005E341C" w:rsidRPr="000D079A" w14:paraId="151B4EC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10298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A37D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528AF" w14:textId="22355DAB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started with SQL and check</w:t>
            </w:r>
            <w:r>
              <w:rPr>
                <w:rFonts w:ascii="Times New Roman" w:hAnsi="Times New Roman" w:cs="Times New Roman"/>
              </w:rPr>
              <w:t>ed</w:t>
            </w:r>
            <w:r w:rsidR="00AF0935">
              <w:rPr>
                <w:rFonts w:ascii="Times New Roman" w:hAnsi="Times New Roman" w:cs="Times New Roman"/>
              </w:rPr>
              <w:t xml:space="preserve"> on the basic commands like CREATE TABLE, CREATE </w:t>
            </w:r>
          </w:p>
          <w:p w14:paraId="1F66B8F0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42D1904D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DATABASE, SELECT FROM, etc... and had a general understanding of tables and how they work.</w:t>
            </w:r>
          </w:p>
          <w:p w14:paraId="7C99ADE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EB0EE7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4B89DE6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498E5E84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CCBF3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2A1F7D6C" w14:textId="3BA21056" w:rsidR="005E341C" w:rsidRPr="000D079A" w:rsidRDefault="00AF0935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3598FED" wp14:editId="466C289A">
                  <wp:extent cx="5756910" cy="3267710"/>
                  <wp:effectExtent l="0" t="0" r="5715" b="889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6910" cy="32677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6ADF" w:rsidRPr="000D079A" w14:paraId="4895D66A" w14:textId="77777777" w:rsidTr="00DB0093">
        <w:trPr>
          <w:trHeight w:val="64"/>
        </w:trPr>
        <w:tc>
          <w:tcPr>
            <w:tcW w:w="1242" w:type="dxa"/>
          </w:tcPr>
          <w:p w14:paraId="53AA31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33952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916BE7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146ADF" w:rsidRPr="000D079A" w14:paraId="665A0004" w14:textId="77777777" w:rsidTr="00DB0093">
        <w:tc>
          <w:tcPr>
            <w:tcW w:w="1242" w:type="dxa"/>
          </w:tcPr>
          <w:p w14:paraId="55FCC031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09D3399" w14:textId="39D162B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  <w:p w14:paraId="374F6BA9" w14:textId="5C660365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0615E14" w14:textId="1234D39E" w:rsidR="00146ADF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146ADF">
              <w:rPr>
                <w:rFonts w:ascii="Times New Roman" w:hAnsi="Times New Roman" w:cs="Times New Roman"/>
              </w:rPr>
              <w:t xml:space="preserve"> Some basic SQL </w:t>
            </w:r>
          </w:p>
          <w:p w14:paraId="3262DC0A" w14:textId="093BF58C" w:rsidR="00146ADF" w:rsidRPr="000D079A" w:rsidRDefault="00146ADF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commands and their usage.</w:t>
            </w:r>
          </w:p>
          <w:p w14:paraId="080D3F30" w14:textId="15A03D02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7F3DBFA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EEEFBE7" w14:textId="6E2C5876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142C5A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9A47CF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2E7634FB" w14:textId="25BF8AD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2836"/>
        <w:gridCol w:w="2167"/>
        <w:gridCol w:w="2835"/>
      </w:tblGrid>
      <w:tr w:rsidR="005E341C" w:rsidRPr="000D079A" w14:paraId="4B7E6E7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F9753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6873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2CC5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DE0CE2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03A0E26B" w14:textId="431BAA77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</w:t>
            </w:r>
            <w:r w:rsidR="00AF0935">
              <w:rPr>
                <w:rFonts w:ascii="Times New Roman" w:hAnsi="Times New Roman" w:cs="Times New Roman"/>
              </w:rPr>
              <w:t xml:space="preserve"> looked Procedure</w:t>
            </w:r>
            <w:r w:rsidR="00073ABE">
              <w:rPr>
                <w:rFonts w:ascii="Times New Roman" w:hAnsi="Times New Roman" w:cs="Times New Roman"/>
              </w:rPr>
              <w:t xml:space="preserve"> and</w:t>
            </w:r>
            <w:r w:rsidR="00AF0935">
              <w:rPr>
                <w:rFonts w:ascii="Times New Roman" w:hAnsi="Times New Roman" w:cs="Times New Roman"/>
              </w:rPr>
              <w:t xml:space="preserve"> Function structures in SQL and made some practice </w:t>
            </w:r>
          </w:p>
          <w:p w14:paraId="4E1ACBB5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7505B85D" w14:textId="4BC3BCC1" w:rsidR="00AF0935" w:rsidRDefault="00146ADF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</w:t>
            </w:r>
            <w:r w:rsidR="00AF0935">
              <w:rPr>
                <w:rFonts w:ascii="Times New Roman" w:hAnsi="Times New Roman" w:cs="Times New Roman"/>
              </w:rPr>
              <w:t>xamples</w:t>
            </w:r>
            <w:r>
              <w:rPr>
                <w:rFonts w:ascii="Times New Roman" w:hAnsi="Times New Roman" w:cs="Times New Roman"/>
              </w:rPr>
              <w:t xml:space="preserve"> on them</w:t>
            </w:r>
            <w:r w:rsidR="00AF0935">
              <w:rPr>
                <w:rFonts w:ascii="Times New Roman" w:hAnsi="Times New Roman" w:cs="Times New Roman"/>
              </w:rPr>
              <w:t>.</w:t>
            </w:r>
          </w:p>
          <w:p w14:paraId="777ED147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572F769F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52E685E8" w14:textId="77777777" w:rsidR="00AF0935" w:rsidRDefault="00AF0935" w:rsidP="00AF0935">
            <w:pPr>
              <w:rPr>
                <w:rFonts w:ascii="Times New Roman" w:hAnsi="Times New Roman" w:cs="Times New Roman"/>
              </w:rPr>
            </w:pPr>
          </w:p>
          <w:p w14:paraId="668B6A0E" w14:textId="0EF47907" w:rsidR="00342047" w:rsidRDefault="00073ABE" w:rsidP="00342047">
            <w:pPr>
              <w:rPr>
                <w:noProof/>
              </w:rPr>
            </w:pPr>
            <w:r>
              <w:rPr>
                <w:noProof/>
              </w:rPr>
              <w:t>Functions:</w:t>
            </w:r>
          </w:p>
          <w:p w14:paraId="312823DE" w14:textId="77777777" w:rsidR="005E341C" w:rsidRDefault="00342047" w:rsidP="0034204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2447834" wp14:editId="0B9C2A7E">
                  <wp:extent cx="5760720" cy="2536825"/>
                  <wp:effectExtent l="0" t="0" r="0" b="0"/>
                  <wp:docPr id="7" name="Resi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Resim 7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/>
                          <a:srcRect t="6330"/>
                          <a:stretch/>
                        </pic:blipFill>
                        <pic:spPr bwMode="auto">
                          <a:xfrm>
                            <a:off x="0" y="0"/>
                            <a:ext cx="5760720" cy="2536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2B0DC9D1" w14:textId="77777777" w:rsidR="00342047" w:rsidRDefault="00342047" w:rsidP="00342047">
            <w:pPr>
              <w:rPr>
                <w:rFonts w:ascii="Times New Roman" w:hAnsi="Times New Roman" w:cs="Times New Roman"/>
              </w:rPr>
            </w:pPr>
          </w:p>
          <w:p w14:paraId="66FCB387" w14:textId="7919A872" w:rsidR="00342047" w:rsidRDefault="00073ABE" w:rsidP="00342047">
            <w:pPr>
              <w:rPr>
                <w:noProof/>
              </w:rPr>
            </w:pPr>
            <w:r>
              <w:rPr>
                <w:noProof/>
              </w:rPr>
              <w:t>Procedures:</w:t>
            </w:r>
          </w:p>
          <w:p w14:paraId="368C9D61" w14:textId="3535AB63" w:rsidR="00342047" w:rsidRPr="000D079A" w:rsidRDefault="00342047" w:rsidP="00342047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391AAB1" wp14:editId="4F3B68F0">
                  <wp:extent cx="5760720" cy="650240"/>
                  <wp:effectExtent l="0" t="0" r="0" b="0"/>
                  <wp:docPr id="9" name="Resi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Resim 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/>
                          <a:srcRect t="18014"/>
                          <a:stretch/>
                        </pic:blipFill>
                        <pic:spPr bwMode="auto">
                          <a:xfrm>
                            <a:off x="0" y="0"/>
                            <a:ext cx="5760720" cy="6502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60A182D5" w14:textId="77777777" w:rsidTr="00DB0093">
        <w:trPr>
          <w:trHeight w:val="64"/>
        </w:trPr>
        <w:tc>
          <w:tcPr>
            <w:tcW w:w="1242" w:type="dxa"/>
          </w:tcPr>
          <w:p w14:paraId="4C6108C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19B69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1AFE7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BC2DDA9" w14:textId="77777777" w:rsidTr="00DB0093">
        <w:tc>
          <w:tcPr>
            <w:tcW w:w="1242" w:type="dxa"/>
          </w:tcPr>
          <w:p w14:paraId="1D2EF40B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286C5DE" w14:textId="7761B2A2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  <w:p w14:paraId="2F251088" w14:textId="2D550AA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F7F225" w14:textId="40262BB2" w:rsidR="00146ADF" w:rsidRPr="000D079A" w:rsidRDefault="005E341C" w:rsidP="00146ADF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342047">
              <w:rPr>
                <w:rFonts w:ascii="Times New Roman" w:hAnsi="Times New Roman" w:cs="Times New Roman"/>
              </w:rPr>
              <w:t xml:space="preserve">SQL </w:t>
            </w:r>
            <w:r w:rsidR="00073ABE">
              <w:rPr>
                <w:rFonts w:ascii="Times New Roman" w:hAnsi="Times New Roman" w:cs="Times New Roman"/>
              </w:rPr>
              <w:t>Functuions, Procedures</w:t>
            </w:r>
          </w:p>
          <w:p w14:paraId="32114CE2" w14:textId="2F2D02AB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5CBF52F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2DEB7E8" w14:textId="192DDDFD" w:rsidR="005E341C" w:rsidRPr="000D079A" w:rsidRDefault="005F0305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 w:rsidR="000024A0"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 w:rsidR="000024A0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542018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04114A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03D6D4F" w14:textId="4DBE417C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9"/>
        <w:gridCol w:w="3274"/>
        <w:gridCol w:w="2278"/>
        <w:gridCol w:w="2281"/>
      </w:tblGrid>
      <w:tr w:rsidR="005E341C" w:rsidRPr="000D079A" w14:paraId="73DE8408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58DBDC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C635B1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learned the View structure and Join types (Inner, Outer, Full, etc..)  and made some practice </w:t>
            </w:r>
          </w:p>
          <w:p w14:paraId="1F27E461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3CDE9B13" w14:textId="3852829C" w:rsidR="00073ABE" w:rsidRDefault="00073ABE" w:rsidP="00B7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examples.</w:t>
            </w:r>
          </w:p>
          <w:p w14:paraId="47B8057D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0B5BFC9E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688B2447" w14:textId="3CFBA257" w:rsidR="00073ABE" w:rsidRP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View:</w:t>
            </w:r>
          </w:p>
          <w:p w14:paraId="5312BCB0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2DC4EC60" wp14:editId="7D2B7354">
                  <wp:extent cx="5638800" cy="2092960"/>
                  <wp:effectExtent l="0" t="0" r="0" b="2540"/>
                  <wp:docPr id="8" name="Resi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Resim 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/>
                          <a:srcRect t="7181"/>
                          <a:stretch/>
                        </pic:blipFill>
                        <pic:spPr bwMode="auto">
                          <a:xfrm>
                            <a:off x="0" y="0"/>
                            <a:ext cx="5638800" cy="20929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CA9FD3F" w14:textId="77777777" w:rsidR="00073ABE" w:rsidRDefault="00073ABE" w:rsidP="00073ABE">
            <w:pPr>
              <w:rPr>
                <w:rFonts w:ascii="Times New Roman" w:hAnsi="Times New Roman" w:cs="Times New Roman"/>
              </w:rPr>
            </w:pPr>
          </w:p>
          <w:p w14:paraId="71937FF6" w14:textId="42A0EAC4" w:rsidR="00073ABE" w:rsidRPr="00073ABE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Joins:</w:t>
            </w:r>
          </w:p>
          <w:p w14:paraId="3A5BEEA2" w14:textId="43496424" w:rsidR="00073ABE" w:rsidRPr="000D079A" w:rsidRDefault="00073ABE" w:rsidP="00073ABE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791744EA" wp14:editId="026A4E45">
                  <wp:extent cx="5681345" cy="3933825"/>
                  <wp:effectExtent l="0" t="0" r="0" b="9525"/>
                  <wp:docPr id="12" name="Resi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Resim 12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0"/>
                          <a:srcRect t="4176"/>
                          <a:stretch/>
                        </pic:blipFill>
                        <pic:spPr bwMode="auto">
                          <a:xfrm>
                            <a:off x="0" y="0"/>
                            <a:ext cx="5681345" cy="39338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0A237B37" w14:textId="77777777" w:rsidTr="00DB0093">
        <w:trPr>
          <w:trHeight w:val="64"/>
        </w:trPr>
        <w:tc>
          <w:tcPr>
            <w:tcW w:w="1242" w:type="dxa"/>
          </w:tcPr>
          <w:p w14:paraId="3A7C16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56B8C2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9EC527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CF2DDB3" w14:textId="77777777" w:rsidTr="00073ABE">
        <w:trPr>
          <w:trHeight w:val="958"/>
        </w:trPr>
        <w:tc>
          <w:tcPr>
            <w:tcW w:w="1242" w:type="dxa"/>
          </w:tcPr>
          <w:p w14:paraId="26E6FE6E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136141E" w14:textId="72AE9BB0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  <w:p w14:paraId="0E3AAF5F" w14:textId="06BB79A3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C668070" w14:textId="24663422" w:rsidR="00073ABE" w:rsidRDefault="005E341C" w:rsidP="00073ABE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073ABE">
              <w:rPr>
                <w:rFonts w:ascii="Times New Roman" w:hAnsi="Times New Roman" w:cs="Times New Roman"/>
              </w:rPr>
              <w:t>View structure and Joins</w:t>
            </w:r>
          </w:p>
          <w:p w14:paraId="7FEAB704" w14:textId="1327ED0C" w:rsidR="00073ABE" w:rsidRPr="000D079A" w:rsidRDefault="00073ABE" w:rsidP="00073ABE">
            <w:pPr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 SQL.</w:t>
            </w:r>
          </w:p>
          <w:p w14:paraId="035A39FC" w14:textId="17676F59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376F1E3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CE7CBA6" w14:textId="166663C2" w:rsidR="005E341C" w:rsidRPr="000D079A" w:rsidRDefault="000024A0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237C6FB4" w14:textId="142E09B1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</w:t>
            </w:r>
          </w:p>
          <w:p w14:paraId="77D62268" w14:textId="2E51D390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</w:t>
            </w:r>
          </w:p>
        </w:tc>
      </w:tr>
    </w:tbl>
    <w:p w14:paraId="16E30884" w14:textId="3C3007D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2"/>
        <w:gridCol w:w="3211"/>
        <w:gridCol w:w="2303"/>
        <w:gridCol w:w="2306"/>
      </w:tblGrid>
      <w:tr w:rsidR="005E341C" w:rsidRPr="000D079A" w14:paraId="59B78F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841AD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C25B4E" w14:textId="77777777" w:rsidR="005E341C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Started learning HTML from some online course that my instructors recommended to me.</w:t>
            </w:r>
          </w:p>
          <w:p w14:paraId="51C78FA4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3CD3C938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 leaned some common HTML tags and how and where to implement them.</w:t>
            </w:r>
          </w:p>
          <w:p w14:paraId="2E8D69A9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4F7C553B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Here is some of the used codes and their output:</w:t>
            </w:r>
          </w:p>
          <w:p w14:paraId="4936B23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690285C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Table tag for creating table:</w:t>
            </w:r>
          </w:p>
          <w:p w14:paraId="08B9707F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6C94C654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406C66BB" wp14:editId="19ADF2A5">
                  <wp:extent cx="5596255" cy="2286635"/>
                  <wp:effectExtent l="0" t="0" r="4445" b="0"/>
                  <wp:docPr id="1" name="Resi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Resim 2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96255" cy="2286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F22EAB3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489BCEEE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69BE1906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7A062B49" w14:textId="3D07EE3A" w:rsidR="00B76443" w:rsidRPr="000D079A" w:rsidRDefault="00B76443" w:rsidP="00B764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3C7CDEC5" wp14:editId="51164129">
                  <wp:extent cx="1244600" cy="2649220"/>
                  <wp:effectExtent l="0" t="0" r="0" b="0"/>
                  <wp:docPr id="11" name="Resi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Resim 11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4600" cy="2649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noProof/>
              </w:rPr>
              <w:drawing>
                <wp:inline distT="0" distB="0" distL="0" distR="0" wp14:anchorId="47097543" wp14:editId="50E46B2C">
                  <wp:extent cx="1452880" cy="2624455"/>
                  <wp:effectExtent l="0" t="0" r="0" b="4445"/>
                  <wp:docPr id="13" name="Resi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Resim 1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2880" cy="26244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5BAEB532" w14:textId="77777777" w:rsidTr="00DB0093">
        <w:trPr>
          <w:trHeight w:val="64"/>
        </w:trPr>
        <w:tc>
          <w:tcPr>
            <w:tcW w:w="1242" w:type="dxa"/>
          </w:tcPr>
          <w:p w14:paraId="720BBE3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78D063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8345BB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5F80E46" w14:textId="77777777" w:rsidTr="00DB0093">
        <w:tc>
          <w:tcPr>
            <w:tcW w:w="1242" w:type="dxa"/>
          </w:tcPr>
          <w:p w14:paraId="64CE5BCC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34688D5" w14:textId="53FC334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  <w:p w14:paraId="586A30D4" w14:textId="5BA4907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DCE74E4" w14:textId="00243B86" w:rsidR="005E341C" w:rsidRPr="000D079A" w:rsidRDefault="005E341C" w:rsidP="00B7644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</w:t>
            </w:r>
            <w:r w:rsidR="00B76443">
              <w:rPr>
                <w:rFonts w:ascii="Times New Roman" w:hAnsi="Times New Roman" w:cs="Times New Roman"/>
              </w:rPr>
              <w:t xml:space="preserve"> Intro to HTML with a simple table example.</w:t>
            </w:r>
          </w:p>
        </w:tc>
        <w:tc>
          <w:tcPr>
            <w:tcW w:w="2303" w:type="dxa"/>
          </w:tcPr>
          <w:p w14:paraId="3467212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37086B9" w14:textId="44799967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03</w:t>
            </w:r>
            <w:r w:rsidR="005E341C"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="005E341C" w:rsidRPr="000D079A">
              <w:rPr>
                <w:rFonts w:ascii="Times New Roman" w:hAnsi="Times New Roman" w:cs="Times New Roman"/>
              </w:rPr>
              <w:t>/20</w:t>
            </w:r>
            <w:r w:rsidR="005E341C"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06" w:type="dxa"/>
          </w:tcPr>
          <w:p w14:paraId="3EED5D1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8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9A9F85C" w14:textId="5848768F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4"/>
        <w:gridCol w:w="3271"/>
        <w:gridCol w:w="2261"/>
        <w:gridCol w:w="2306"/>
      </w:tblGrid>
      <w:tr w:rsidR="005E341C" w:rsidRPr="000D079A" w14:paraId="2901EFA4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8F4937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D79795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Today I finished the HTML course that my instructors recommended to me and started another </w:t>
            </w:r>
          </w:p>
          <w:p w14:paraId="56F74647" w14:textId="77777777" w:rsidR="00B76443" w:rsidRDefault="00B76443" w:rsidP="00DB0093">
            <w:pPr>
              <w:rPr>
                <w:rFonts w:ascii="Times New Roman" w:hAnsi="Times New Roman" w:cs="Times New Roman"/>
              </w:rPr>
            </w:pPr>
          </w:p>
          <w:p w14:paraId="5F774738" w14:textId="77777777" w:rsidR="00094C91" w:rsidRDefault="00B76443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course about CSS.</w:t>
            </w:r>
            <w:r w:rsidR="00555672">
              <w:rPr>
                <w:rFonts w:ascii="Times New Roman" w:hAnsi="Times New Roman" w:cs="Times New Roman"/>
              </w:rPr>
              <w:t xml:space="preserve"> After learning basics of styling</w:t>
            </w:r>
            <w:r w:rsidR="00094C91">
              <w:rPr>
                <w:rFonts w:ascii="Times New Roman" w:hAnsi="Times New Roman" w:cs="Times New Roman"/>
              </w:rPr>
              <w:t xml:space="preserve"> like coloring and adding background colors</w:t>
            </w:r>
            <w:r w:rsidR="00555672">
              <w:rPr>
                <w:rFonts w:ascii="Times New Roman" w:hAnsi="Times New Roman" w:cs="Times New Roman"/>
              </w:rPr>
              <w:t xml:space="preserve"> I </w:t>
            </w:r>
          </w:p>
          <w:p w14:paraId="183EC8A9" w14:textId="77777777" w:rsidR="00094C91" w:rsidRDefault="00094C91" w:rsidP="00555672">
            <w:pPr>
              <w:rPr>
                <w:rFonts w:ascii="Times New Roman" w:hAnsi="Times New Roman" w:cs="Times New Roman"/>
              </w:rPr>
            </w:pPr>
          </w:p>
          <w:p w14:paraId="4B13F992" w14:textId="4F84ECA7" w:rsidR="00555672" w:rsidRDefault="00555672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some styles to the table that I created using HTML before as a practice.</w:t>
            </w:r>
          </w:p>
          <w:p w14:paraId="16FFBB82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039C194D" w14:textId="14EFB35C" w:rsidR="00555672" w:rsidRDefault="00555672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code:</w:t>
            </w:r>
          </w:p>
          <w:p w14:paraId="4AC08851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79315201" w14:textId="77777777" w:rsidR="00555672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01CC1A4B" wp14:editId="0E195A7C">
                  <wp:extent cx="3371850" cy="2061845"/>
                  <wp:effectExtent l="0" t="0" r="0" b="0"/>
                  <wp:docPr id="18" name="Resi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Resim 18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71850" cy="20618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3632A52" w14:textId="77777777" w:rsidR="00555672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</w:p>
          <w:p w14:paraId="59758505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318A8673" w14:textId="77777777" w:rsidR="00555672" w:rsidRDefault="00555672" w:rsidP="00555672">
            <w:pPr>
              <w:rPr>
                <w:rFonts w:ascii="Times New Roman" w:hAnsi="Times New Roman" w:cs="Times New Roman"/>
              </w:rPr>
            </w:pPr>
          </w:p>
          <w:p w14:paraId="48BC37B4" w14:textId="77777777" w:rsidR="00555672" w:rsidRDefault="00555672" w:rsidP="00555672">
            <w:pPr>
              <w:jc w:val="center"/>
              <w:rPr>
                <w:noProof/>
              </w:rPr>
            </w:pPr>
          </w:p>
          <w:p w14:paraId="70A29A2F" w14:textId="7B0D4FD2" w:rsidR="00555672" w:rsidRPr="000D079A" w:rsidRDefault="00555672" w:rsidP="0055567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w:drawing>
                <wp:inline distT="0" distB="0" distL="0" distR="0" wp14:anchorId="5CF3CD37" wp14:editId="09577417">
                  <wp:extent cx="1981200" cy="2514600"/>
                  <wp:effectExtent l="0" t="0" r="0" b="0"/>
                  <wp:docPr id="19" name="Resi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Resim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338" t="8197" r="15517" b="5247"/>
                          <a:stretch/>
                        </pic:blipFill>
                        <pic:spPr bwMode="auto">
                          <a:xfrm>
                            <a:off x="0" y="0"/>
                            <a:ext cx="1981200" cy="2514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E341C" w:rsidRPr="000D079A" w14:paraId="292ED9C9" w14:textId="77777777" w:rsidTr="00DB0093">
        <w:trPr>
          <w:trHeight w:val="64"/>
        </w:trPr>
        <w:tc>
          <w:tcPr>
            <w:tcW w:w="1242" w:type="dxa"/>
          </w:tcPr>
          <w:p w14:paraId="4A53361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54E6C6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A10AF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FE903DA" w14:textId="77777777" w:rsidTr="00DB0093">
        <w:tc>
          <w:tcPr>
            <w:tcW w:w="1242" w:type="dxa"/>
          </w:tcPr>
          <w:p w14:paraId="2D45E6FD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34AE64E" w14:textId="170D5B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  <w:p w14:paraId="0565BA02" w14:textId="6DBB3E1E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9D84DE" w14:textId="769FADB2" w:rsidR="00555672" w:rsidRPr="000D079A" w:rsidRDefault="005E341C" w:rsidP="00555672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 xml:space="preserve">Konusu </w:t>
            </w:r>
            <w:r w:rsidR="00555672">
              <w:rPr>
                <w:rFonts w:ascii="Times New Roman" w:hAnsi="Times New Roman" w:cs="Times New Roman"/>
              </w:rPr>
              <w:t>: More HTML and some CSS practice with an example.</w:t>
            </w:r>
          </w:p>
          <w:p w14:paraId="77FEFD94" w14:textId="77B1DD83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0C531B2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B45F299" w14:textId="656940D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578B75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31E63D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EF931B3" w14:textId="19458662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43"/>
        <w:gridCol w:w="2737"/>
        <w:gridCol w:w="2201"/>
        <w:gridCol w:w="2881"/>
      </w:tblGrid>
      <w:tr w:rsidR="005E341C" w:rsidRPr="000D079A" w14:paraId="320B8E0A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5B2146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5666C" w14:textId="77777777" w:rsidR="00094C91" w:rsidRDefault="00917111" w:rsidP="00DB009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Today I completed the CSS course that I was watching and learned Flexbox</w:t>
            </w:r>
            <w:r w:rsidR="00094C91">
              <w:rPr>
                <w:rFonts w:ascii="Times New Roman" w:hAnsi="Times New Roman" w:cs="Times New Roman"/>
              </w:rPr>
              <w:t>, Gradiant, Grid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094C91">
              <w:rPr>
                <w:rFonts w:ascii="Times New Roman" w:hAnsi="Times New Roman" w:cs="Times New Roman"/>
              </w:rPr>
              <w:t xml:space="preserve">etc.. </w:t>
            </w:r>
          </w:p>
          <w:p w14:paraId="7ACDB39C" w14:textId="77777777" w:rsidR="00094C91" w:rsidRDefault="00094C91" w:rsidP="00DB0093">
            <w:pPr>
              <w:rPr>
                <w:rFonts w:ascii="Times New Roman" w:hAnsi="Times New Roman" w:cs="Times New Roman"/>
              </w:rPr>
            </w:pPr>
          </w:p>
          <w:p w14:paraId="6EECA382" w14:textId="77777777" w:rsidR="00094C91" w:rsidRDefault="0091711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 made </w:t>
            </w:r>
            <w:r w:rsidR="00094C91">
              <w:rPr>
                <w:rFonts w:ascii="Times New Roman" w:hAnsi="Times New Roman" w:cs="Times New Roman"/>
              </w:rPr>
              <w:t>a</w:t>
            </w:r>
            <w:r>
              <w:rPr>
                <w:rFonts w:ascii="Times New Roman" w:hAnsi="Times New Roman" w:cs="Times New Roman"/>
              </w:rPr>
              <w:t xml:space="preserve"> more practical example using HTML and CSS </w:t>
            </w:r>
            <w:r w:rsidR="00094C91">
              <w:rPr>
                <w:rFonts w:ascii="Times New Roman" w:hAnsi="Times New Roman" w:cs="Times New Roman"/>
              </w:rPr>
              <w:t xml:space="preserve">which is a nav bar I used Flexbox, </w:t>
            </w:r>
          </w:p>
          <w:p w14:paraId="2D91C2D9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2340CD44" w14:textId="4FEDE64A" w:rsidR="0091711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Gradiant-color, some psuedo-classes and more stylings to make it.</w:t>
            </w:r>
          </w:p>
          <w:p w14:paraId="51EF0E71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579DEA21" w14:textId="0DA551F0" w:rsidR="00094C9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Some of the used codes:</w:t>
            </w:r>
          </w:p>
          <w:p w14:paraId="1A451B0A" w14:textId="682B009C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54C3406E" w14:textId="2198CE5C" w:rsidR="00094C91" w:rsidRDefault="00E46CE6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D213DAA" wp14:editId="3D4BD78B">
                  <wp:extent cx="5753100" cy="395287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39528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DB1B69A" w14:textId="7E31513F" w:rsidR="00094C91" w:rsidRDefault="00094C91" w:rsidP="00094C91">
            <w:pPr>
              <w:rPr>
                <w:rFonts w:ascii="Times New Roman" w:hAnsi="Times New Roman" w:cs="Times New Roman"/>
              </w:rPr>
            </w:pPr>
          </w:p>
          <w:p w14:paraId="4506D612" w14:textId="062EF042" w:rsidR="00E46CE6" w:rsidRDefault="00E46CE6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output:</w:t>
            </w:r>
          </w:p>
          <w:p w14:paraId="51C3C2A8" w14:textId="77777777" w:rsidR="00E46CE6" w:rsidRDefault="00E46CE6" w:rsidP="00094C91">
            <w:pPr>
              <w:rPr>
                <w:rFonts w:ascii="Times New Roman" w:hAnsi="Times New Roman" w:cs="Times New Roman"/>
              </w:rPr>
            </w:pPr>
          </w:p>
          <w:p w14:paraId="760665BA" w14:textId="77777777" w:rsidR="00094C91" w:rsidRDefault="00094C91" w:rsidP="00094C9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58B914CD" wp14:editId="6E2E6D95">
                  <wp:extent cx="5753100" cy="876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876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4783164" w14:textId="6E798B86" w:rsidR="00094C91" w:rsidRPr="000D079A" w:rsidRDefault="00094C91" w:rsidP="00094C91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2DA222" w14:textId="77777777" w:rsidTr="00DB0093">
        <w:trPr>
          <w:trHeight w:val="64"/>
        </w:trPr>
        <w:tc>
          <w:tcPr>
            <w:tcW w:w="1242" w:type="dxa"/>
          </w:tcPr>
          <w:p w14:paraId="0054DEC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52F2C37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641AA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35C9E46" w14:textId="77777777" w:rsidTr="00DB0093">
        <w:tc>
          <w:tcPr>
            <w:tcW w:w="1242" w:type="dxa"/>
          </w:tcPr>
          <w:p w14:paraId="3A7FFF2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886DAD9" w14:textId="488694DE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  <w:p w14:paraId="51B1CB5E" w14:textId="5B6BFAF1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CD3A6E6" w14:textId="48896D15" w:rsidR="00E46CE6" w:rsidRPr="000D079A" w:rsidRDefault="005E341C" w:rsidP="00E46CE6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</w:t>
            </w:r>
            <w:r w:rsidR="00E46CE6">
              <w:rPr>
                <w:rFonts w:ascii="Times New Roman" w:hAnsi="Times New Roman" w:cs="Times New Roman"/>
              </w:rPr>
              <w:t>: CSS in more depth with a practical example.</w:t>
            </w:r>
          </w:p>
          <w:p w14:paraId="4EB67F8C" w14:textId="5E0F8716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03" w:type="dxa"/>
          </w:tcPr>
          <w:p w14:paraId="4A480E5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95A78A4" w14:textId="03CDEA9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ED31A66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3A8875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B411C52" w14:textId="3330A78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BE194A3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68C24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AFB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347D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CE78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0137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B6F2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8AF6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19D5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2644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1645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6643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7AA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6FF8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571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31DD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1CA8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6F1A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623B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9ED6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9B21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6B3D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35C7F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44F2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2817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1307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EC5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82CF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669B3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5E0FC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9054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00113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A0C6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FCD7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D9B7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5F4F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68A03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D7D0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6A5D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88D1D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E630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D1D7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4638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393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300C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14CA3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2B1FD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71E0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CE280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E0D1468" w14:textId="77777777" w:rsidTr="00DB0093">
        <w:trPr>
          <w:trHeight w:val="64"/>
        </w:trPr>
        <w:tc>
          <w:tcPr>
            <w:tcW w:w="1242" w:type="dxa"/>
          </w:tcPr>
          <w:p w14:paraId="48102F1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FEB8B8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A55864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BA82446" w14:textId="77777777" w:rsidTr="00DB0093">
        <w:tc>
          <w:tcPr>
            <w:tcW w:w="1242" w:type="dxa"/>
          </w:tcPr>
          <w:p w14:paraId="0C0649CD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79179BA7" w14:textId="19BB40E5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  <w:p w14:paraId="16D49FB1" w14:textId="6849FA63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FF0ED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54E8F0C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76A9FD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083043A" w14:textId="6A5760AE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5D45E7F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DE169E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C98373E" w14:textId="165D611A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F75E77E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48A9D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D6BA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BF342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3F69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2223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779C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14D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129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B32FA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374A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2AF7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5BAD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8D23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8FCA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5DB9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A9730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AF72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C0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0AB9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69C43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988C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6252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32D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541C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E9EE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781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3934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9B0997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FBCE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39A2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5B1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2526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3F2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3ADBD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1022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F8B0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994B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509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38C6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634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B69A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4D78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1274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1B59F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5764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BEE6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91C4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26E04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DFCECF" w14:textId="77777777" w:rsidTr="00DB0093">
        <w:trPr>
          <w:trHeight w:val="64"/>
        </w:trPr>
        <w:tc>
          <w:tcPr>
            <w:tcW w:w="1242" w:type="dxa"/>
          </w:tcPr>
          <w:p w14:paraId="493EAA5C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41A603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2EAF5AE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A1B080C" w14:textId="77777777" w:rsidTr="00DB0093">
        <w:tc>
          <w:tcPr>
            <w:tcW w:w="1242" w:type="dxa"/>
          </w:tcPr>
          <w:p w14:paraId="27B0AA73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5892E3A4" w14:textId="1633E206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  <w:p w14:paraId="470D9053" w14:textId="3F87D212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E66A8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361819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7EB52CD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785E364" w14:textId="2F05974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09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671181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BB717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762CE22" w14:textId="6A1085E1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3F65E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C54F0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8A14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3189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700B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7A15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AD64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1C85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AAE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3BA5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8F81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614D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E44D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B81E23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026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6AAA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0C7C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21F22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53C2C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62E7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5969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2E0C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A57A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54DBA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7BEF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9983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DBD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6873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12E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5B86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4D13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FCF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06F8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7559F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08659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2D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C556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9A1D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7194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53EE2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E3F1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C443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68CB6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4F61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525DE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E9C4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20A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CA61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FB83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20830BD" w14:textId="77777777" w:rsidTr="00DB0093">
        <w:trPr>
          <w:trHeight w:val="64"/>
        </w:trPr>
        <w:tc>
          <w:tcPr>
            <w:tcW w:w="1242" w:type="dxa"/>
          </w:tcPr>
          <w:p w14:paraId="5D93731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7CB3347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01F07D6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4AB3E34" w14:textId="77777777" w:rsidTr="00DB0093">
        <w:tc>
          <w:tcPr>
            <w:tcW w:w="1242" w:type="dxa"/>
          </w:tcPr>
          <w:p w14:paraId="4E3DA762" w14:textId="77777777" w:rsidR="005E341C" w:rsidRDefault="005E341C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  <w:p w14:paraId="185DEB40" w14:textId="0D7A41C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  <w:p w14:paraId="0F42855A" w14:textId="2E4B4334" w:rsidR="00C41F8B" w:rsidRPr="000D079A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06028B23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AA0677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6AE3F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5BD6E04" w14:textId="413F5F3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F325B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9E4AC1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16ECFA8F" w14:textId="687E4C25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FAA0F7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A483C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614D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E9F52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6E3F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912C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6047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A5BC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3F15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575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7AD0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9099E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6CEF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1C97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E71D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61C9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6C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6B44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4067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D561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1CE52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90C7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2FAB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E0F4B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993A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4279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FE24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09A9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ACBB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9C63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B096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0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3661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3E54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B1A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36F8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E9FD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AB63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2CA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B070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CC97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CA23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AFCF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B9B9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1B96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58FB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5974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A9EE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294E34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52AB179" w14:textId="77777777" w:rsidTr="00DB0093">
        <w:trPr>
          <w:trHeight w:val="64"/>
        </w:trPr>
        <w:tc>
          <w:tcPr>
            <w:tcW w:w="1242" w:type="dxa"/>
          </w:tcPr>
          <w:p w14:paraId="6A20E5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0B1C0C7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4E17E14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3EEBFFAA" w14:textId="77777777" w:rsidTr="00DB0093">
        <w:tc>
          <w:tcPr>
            <w:tcW w:w="1242" w:type="dxa"/>
          </w:tcPr>
          <w:p w14:paraId="7FFDFA2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FDA6BAD" w14:textId="2346357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  <w:p w14:paraId="51E71D69" w14:textId="4D73D5B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A6036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81DD25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B1BA22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2E29B699" w14:textId="1048F10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4ED7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189C4AB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03C2000" w14:textId="7EBBEFC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75B2A30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2977C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7DF20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BA0B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68245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47F68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C869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94E3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D7F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0F3D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A53E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5923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2BE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65D7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169F7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EF4BF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54289D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ADE2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C9D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C0A2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16F7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30AD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86D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747A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49C91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95AF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8302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F689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1826A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9048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A4238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87CDE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F3F5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1B72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F9D8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FF70D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97BFD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A69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F384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30CAC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E0C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91BD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52EA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5AC0C5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635F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258F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2B8B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83D44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72F62E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60AC75F7" w14:textId="77777777" w:rsidTr="00DB0093">
        <w:trPr>
          <w:trHeight w:val="64"/>
        </w:trPr>
        <w:tc>
          <w:tcPr>
            <w:tcW w:w="1242" w:type="dxa"/>
          </w:tcPr>
          <w:p w14:paraId="5F6E475B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4B458AF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35BAF74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7F968A27" w14:textId="77777777" w:rsidTr="00DB0093">
        <w:tc>
          <w:tcPr>
            <w:tcW w:w="1242" w:type="dxa"/>
          </w:tcPr>
          <w:p w14:paraId="6ED810B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5E76330B" w14:textId="128F081B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  <w:p w14:paraId="53368083" w14:textId="7205AACB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ECFE2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5ADDF7F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07F107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75A71BC9" w14:textId="22DA05D2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6E1F29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45238AF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AEA8907" w14:textId="4D3F005D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3EC1B2A7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19043B9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6ED1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8CF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AF42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8A3FA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8DD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E1B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22B7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D511D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1A2D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5879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3380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C377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D391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DD6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9D2A5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A8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5415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BB0B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B4DA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363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D04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7C9F7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FDE5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65E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B13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14CA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9A9E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BC27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3959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2F1CA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6ACC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34D75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2361A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09C88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2C99D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74D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0564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E38D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BDB4C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E0FB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3DA0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523A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A29F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D831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02A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BC61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0068D0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20451A0F" w14:textId="77777777" w:rsidTr="00DB0093">
        <w:trPr>
          <w:trHeight w:val="64"/>
        </w:trPr>
        <w:tc>
          <w:tcPr>
            <w:tcW w:w="1242" w:type="dxa"/>
          </w:tcPr>
          <w:p w14:paraId="27EF8843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B4B32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7EE7DE3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6245B077" w14:textId="77777777" w:rsidTr="00DB0093">
        <w:tc>
          <w:tcPr>
            <w:tcW w:w="1242" w:type="dxa"/>
          </w:tcPr>
          <w:p w14:paraId="1137DC2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E73E2CA" w14:textId="57E9E10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  <w:p w14:paraId="160573EA" w14:textId="270463C2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A3C8FE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30697E1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5A1704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01F50FC" w14:textId="08B5BC90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C72B5B5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27B1924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FDD5EB" w14:textId="268FBD0B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4E3A81FD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7B7C30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4B8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28CD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1450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7128E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3A20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0528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E231B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991E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3DA89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927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DF1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6A1E3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170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993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DAD4C1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4E2E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69640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3019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4732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6A4E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353FA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C7398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F760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37B1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945D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D93E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2EAB6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07356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CE42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D0E8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8649C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C885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B25F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070D0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8C1A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DE2FE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E13B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AC55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573F9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2F9F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F7B6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1EA2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240A1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470DC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8BA941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D12C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993C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EAC58F0" w14:textId="77777777" w:rsidTr="00DB0093">
        <w:trPr>
          <w:trHeight w:val="64"/>
        </w:trPr>
        <w:tc>
          <w:tcPr>
            <w:tcW w:w="1242" w:type="dxa"/>
          </w:tcPr>
          <w:p w14:paraId="3599B60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E912B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C7EFC9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56E444F2" w14:textId="77777777" w:rsidTr="00DB0093">
        <w:tc>
          <w:tcPr>
            <w:tcW w:w="1242" w:type="dxa"/>
          </w:tcPr>
          <w:p w14:paraId="6F46F1A5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1BD2CCEB" w14:textId="4954F7A1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  <w:p w14:paraId="04DCB83F" w14:textId="0FB131DE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22950030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934E6DC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0D89735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D19CBC1" w14:textId="59E9AF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11AAA97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B33377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7354137A" w14:textId="0E35DAE6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713FB381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0B7F311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8A55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EFD7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22C3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A9E6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0D59D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3D0A2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BAC9E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E0F0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80A80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BAE9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AB7F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40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F3A7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667E09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1EE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D0E68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C29722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0C640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6767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098A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2135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1B9F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C0BB8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E7A94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54C9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BD580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CE64E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A5F1F9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4B53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D89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33CE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546B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A38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90AB7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0E8F6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14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13D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1568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548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868B21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84350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33B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346A0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36F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76963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6ED49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DD84E1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4DD9079C" w14:textId="77777777" w:rsidTr="00DB0093">
        <w:trPr>
          <w:trHeight w:val="64"/>
        </w:trPr>
        <w:tc>
          <w:tcPr>
            <w:tcW w:w="1242" w:type="dxa"/>
          </w:tcPr>
          <w:p w14:paraId="33D6612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425A412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B8163A9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38C9E9" w14:textId="77777777" w:rsidTr="00DB0093">
        <w:tc>
          <w:tcPr>
            <w:tcW w:w="1242" w:type="dxa"/>
          </w:tcPr>
          <w:p w14:paraId="0A0EA7AA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5B5A1B4" w14:textId="07EF8FCD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  <w:p w14:paraId="1A05D4E0" w14:textId="6F42EE1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6CC449B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14E235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DADA8E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3A347A08" w14:textId="5723411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0A3A6B0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7E2901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1B5B02" w14:textId="4BA6AEA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27B7B92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6795366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53E26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2282D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01FC4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38BE0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8E0261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22BF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22A23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AAFE4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E9CF1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3BABBB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DC10A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B68C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43E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AB06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2BB1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4D09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6AB0A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08D7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4616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E1EC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4C26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674E9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3FBEA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82739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C99876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8EB63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4439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6FF0A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6FF43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FF78D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07224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BAB1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3815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7EAB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9148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14513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7C66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7412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F05A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BB019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3883B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3214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3261F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AE430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C1399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7047EA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32837E66" w14:textId="77777777" w:rsidTr="00DB0093">
        <w:trPr>
          <w:trHeight w:val="64"/>
        </w:trPr>
        <w:tc>
          <w:tcPr>
            <w:tcW w:w="1242" w:type="dxa"/>
          </w:tcPr>
          <w:p w14:paraId="3640850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43B3F9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00387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2DC940B9" w14:textId="77777777" w:rsidTr="00DB0093">
        <w:tc>
          <w:tcPr>
            <w:tcW w:w="1242" w:type="dxa"/>
          </w:tcPr>
          <w:p w14:paraId="33558F88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75090F" w14:textId="7DA5BEA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  <w:p w14:paraId="7994D1F6" w14:textId="74701225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5D47D26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60E72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4B8FD20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677925BD" w14:textId="2B70143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DA9C3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4C3275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54875A04" w14:textId="1CC4C650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601B68B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335FCB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1D78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9F6AC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CFB91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FCAA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16A6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F69F4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4A4A2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0C8E3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B7D2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6165D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08C4A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26DFF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0EEFB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2CCA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50AE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30A0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7703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DF8D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3D4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2360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2D5B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A6D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1473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09315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ADE5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01F0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5F3A0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E56592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A76B6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D07C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35CCE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03BE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AA27C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C5207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7C266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DA838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9F4B5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EE3DB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C2005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944DF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80E6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60B7BE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9D3D3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430B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F174C6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DA8A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9F563C7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A471007" w14:textId="77777777" w:rsidTr="00DB0093">
        <w:trPr>
          <w:trHeight w:val="64"/>
        </w:trPr>
        <w:tc>
          <w:tcPr>
            <w:tcW w:w="1242" w:type="dxa"/>
          </w:tcPr>
          <w:p w14:paraId="0AC49F8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3428DE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EE31FC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D2CC16C" w14:textId="77777777" w:rsidTr="00DB0093">
        <w:tc>
          <w:tcPr>
            <w:tcW w:w="1242" w:type="dxa"/>
          </w:tcPr>
          <w:p w14:paraId="6E7F57B0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E9FC834" w14:textId="22074F9A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  <w:p w14:paraId="633EA43F" w14:textId="2653F9B8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752FFE91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4D460047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11858A86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4B1FEB47" w14:textId="79D1A14A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2291F04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53BB22A4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43F89B04" w14:textId="49052FE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5BFB88B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D30A8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EBBD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083E8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4655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C0845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1A6E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38C55E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C7D6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783D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9CFBD7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1A366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A5DCE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A18414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8DA24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796607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EFEBE2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DD25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B0F4D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ADA1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ED9A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8FF9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63F2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63A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5064A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6103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BDBA1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991E6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730670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6EC6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6720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82188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FF3163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A7C71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E8CD2E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82FDB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B4D53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7D6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3201F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781B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811A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EDD0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F5AE17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8910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43A4B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1361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8A246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A3E03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8DE1C96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7CC8806B" w14:textId="77777777" w:rsidTr="00DB0093">
        <w:trPr>
          <w:trHeight w:val="64"/>
        </w:trPr>
        <w:tc>
          <w:tcPr>
            <w:tcW w:w="1242" w:type="dxa"/>
          </w:tcPr>
          <w:p w14:paraId="5BB90011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6344645D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51CB3BF8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6A6C8CE" w14:textId="77777777" w:rsidTr="00DB0093">
        <w:tc>
          <w:tcPr>
            <w:tcW w:w="1242" w:type="dxa"/>
          </w:tcPr>
          <w:p w14:paraId="58F7C1E4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A6BBC8F" w14:textId="38A2A888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  <w:p w14:paraId="32F37538" w14:textId="33D62C3C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40E4B1F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08D5682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693C8F0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53478BD5" w14:textId="3F56B405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ACC3C1F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082B77F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70B07A1" w14:textId="47723A89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05384085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2014A3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CBCFC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EA01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8179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229FA9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7F8C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B420C0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FD4035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392082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450E78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CE70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0C909D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B8C240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A4ED19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CCC99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2E79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1F0414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055D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DF68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1717F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A0056C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A0E9CB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9DD7D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6E2D0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1F17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758EA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365C6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5839F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BDC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189A36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84E7B1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5D4DE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2712FF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B4A82A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484268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C6D04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231E9D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FE4F5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DAE47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1F8A7A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B43879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8B52C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97A293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E8CB5B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2516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4E7F1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13870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327ED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161ABC88" w14:textId="77777777" w:rsidTr="00DB0093">
        <w:trPr>
          <w:trHeight w:val="64"/>
        </w:trPr>
        <w:tc>
          <w:tcPr>
            <w:tcW w:w="1242" w:type="dxa"/>
          </w:tcPr>
          <w:p w14:paraId="5A0FD5F4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2C8FCED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23FF598A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4A6AC6F8" w14:textId="77777777" w:rsidTr="00DB0093">
        <w:tc>
          <w:tcPr>
            <w:tcW w:w="1242" w:type="dxa"/>
          </w:tcPr>
          <w:p w14:paraId="48DF8E1F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F06F397" w14:textId="452592D9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  <w:p w14:paraId="1ABF6621" w14:textId="435C17B9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BBDC6B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7A7D6CA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8BE9E3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03C83930" w14:textId="3D6AC18B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3346A96D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38DE7CE9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043C805A" w14:textId="7D5FE724" w:rsidR="005E341C" w:rsidRDefault="005E341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4"/>
        <w:gridCol w:w="3363"/>
        <w:gridCol w:w="2199"/>
        <w:gridCol w:w="2306"/>
      </w:tblGrid>
      <w:tr w:rsidR="005E341C" w:rsidRPr="000D079A" w14:paraId="6043F9E9" w14:textId="77777777" w:rsidTr="00DB0093">
        <w:trPr>
          <w:trHeight w:val="12048"/>
        </w:trPr>
        <w:tc>
          <w:tcPr>
            <w:tcW w:w="9215" w:type="dxa"/>
            <w:gridSpan w:val="4"/>
          </w:tcPr>
          <w:p w14:paraId="407C646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254F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73AA7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15F713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58750F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33971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DCF215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3F8B2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C9607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6873350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BC85BB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073DC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7D8D3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3653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31EED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48943C6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0F9F6B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079D67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2672B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0BE51B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5E61205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F22EF4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0A41E3F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CD4240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177B09C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7BF18C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392573E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CDC9CA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72281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4795645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DEF7353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28245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D0650A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101F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CC53EC4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605BD7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27D62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2D0FBCF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658FA8E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108ED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D106928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199EDD2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E96EEC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53C27A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4B58AF57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244B8189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7FB531F1" w14:textId="77777777" w:rsidR="005E341C" w:rsidRDefault="005E341C" w:rsidP="00DB0093">
            <w:pPr>
              <w:rPr>
                <w:rFonts w:ascii="Times New Roman" w:hAnsi="Times New Roman" w:cs="Times New Roman"/>
              </w:rPr>
            </w:pPr>
          </w:p>
          <w:p w14:paraId="6549EE33" w14:textId="77777777" w:rsidR="005E341C" w:rsidRPr="000D079A" w:rsidRDefault="005E341C" w:rsidP="00DB0093">
            <w:pPr>
              <w:rPr>
                <w:rFonts w:ascii="Times New Roman" w:hAnsi="Times New Roman" w:cs="Times New Roman"/>
              </w:rPr>
            </w:pPr>
          </w:p>
        </w:tc>
      </w:tr>
      <w:tr w:rsidR="005E341C" w:rsidRPr="000D079A" w14:paraId="045EE2C0" w14:textId="77777777" w:rsidTr="00DB0093">
        <w:trPr>
          <w:trHeight w:val="64"/>
        </w:trPr>
        <w:tc>
          <w:tcPr>
            <w:tcW w:w="1242" w:type="dxa"/>
          </w:tcPr>
          <w:p w14:paraId="2AD74240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Sayfa No</w:t>
            </w:r>
          </w:p>
        </w:tc>
        <w:tc>
          <w:tcPr>
            <w:tcW w:w="5667" w:type="dxa"/>
            <w:gridSpan w:val="2"/>
          </w:tcPr>
          <w:p w14:paraId="1F156C97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Çalışmanın</w:t>
            </w:r>
          </w:p>
        </w:tc>
        <w:tc>
          <w:tcPr>
            <w:tcW w:w="2306" w:type="dxa"/>
          </w:tcPr>
          <w:p w14:paraId="13F3A072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0D079A">
              <w:rPr>
                <w:rFonts w:ascii="Times New Roman" w:hAnsi="Times New Roman" w:cs="Times New Roman"/>
                <w:b/>
              </w:rPr>
              <w:t>KONTROL</w:t>
            </w:r>
          </w:p>
        </w:tc>
      </w:tr>
      <w:tr w:rsidR="005E341C" w:rsidRPr="000D079A" w14:paraId="07BE008C" w14:textId="77777777" w:rsidTr="00DB0093">
        <w:tc>
          <w:tcPr>
            <w:tcW w:w="1242" w:type="dxa"/>
          </w:tcPr>
          <w:p w14:paraId="2B470703" w14:textId="77777777" w:rsidR="005E341C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A680C37" w14:textId="00EA5234" w:rsidR="00C41F8B" w:rsidRDefault="00C41F8B" w:rsidP="00C41F8B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  <w:p w14:paraId="472D8F1B" w14:textId="5EE4CBB7" w:rsidR="00C41F8B" w:rsidRPr="000D079A" w:rsidRDefault="00C41F8B" w:rsidP="00DB0093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3364" w:type="dxa"/>
          </w:tcPr>
          <w:p w14:paraId="39D7D0DB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Konusu :.........................................</w:t>
            </w:r>
          </w:p>
          <w:p w14:paraId="2774376E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.........................................................</w:t>
            </w:r>
          </w:p>
        </w:tc>
        <w:tc>
          <w:tcPr>
            <w:tcW w:w="2303" w:type="dxa"/>
          </w:tcPr>
          <w:p w14:paraId="307F3095" w14:textId="77777777" w:rsidR="005E341C" w:rsidRPr="000D079A" w:rsidRDefault="005E341C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Yapıldığı Tarih</w:t>
            </w:r>
          </w:p>
          <w:p w14:paraId="1A7791C2" w14:textId="76B0A299" w:rsidR="005E341C" w:rsidRPr="000D079A" w:rsidRDefault="00E723C2" w:rsidP="00DB0093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24</w:t>
            </w:r>
            <w:r w:rsidRPr="000D079A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02</w:t>
            </w:r>
            <w:r w:rsidRPr="000D079A">
              <w:rPr>
                <w:rFonts w:ascii="Times New Roman" w:hAnsi="Times New Roman" w:cs="Times New Roman"/>
              </w:rPr>
              <w:t>/20</w:t>
            </w: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306" w:type="dxa"/>
          </w:tcPr>
          <w:p w14:paraId="781F79D8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  <w:p w14:paraId="6A92406A" w14:textId="77777777" w:rsidR="005E341C" w:rsidRPr="000D079A" w:rsidRDefault="005E341C" w:rsidP="00DB0093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0D079A">
              <w:rPr>
                <w:rFonts w:ascii="Times New Roman" w:hAnsi="Times New Roman" w:cs="Times New Roman"/>
              </w:rPr>
              <w:t>......................................</w:t>
            </w:r>
          </w:p>
        </w:tc>
      </w:tr>
    </w:tbl>
    <w:p w14:paraId="6333421E" w14:textId="77777777" w:rsidR="005E341C" w:rsidRDefault="005E341C"/>
    <w:sectPr w:rsidR="005E34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E45E66" w14:textId="77777777" w:rsidR="00D76427" w:rsidRDefault="00D76427" w:rsidP="005E341C">
      <w:pPr>
        <w:spacing w:after="0" w:line="240" w:lineRule="auto"/>
      </w:pPr>
      <w:r>
        <w:separator/>
      </w:r>
    </w:p>
  </w:endnote>
  <w:endnote w:type="continuationSeparator" w:id="0">
    <w:p w14:paraId="1A31F0CC" w14:textId="77777777" w:rsidR="00D76427" w:rsidRDefault="00D76427" w:rsidP="005E34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E4BFCC" w14:textId="77777777" w:rsidR="00D76427" w:rsidRDefault="00D76427" w:rsidP="005E341C">
      <w:pPr>
        <w:spacing w:after="0" w:line="240" w:lineRule="auto"/>
      </w:pPr>
      <w:r>
        <w:separator/>
      </w:r>
    </w:p>
  </w:footnote>
  <w:footnote w:type="continuationSeparator" w:id="0">
    <w:p w14:paraId="611F534C" w14:textId="77777777" w:rsidR="00D76427" w:rsidRDefault="00D76427" w:rsidP="005E341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A6F"/>
    <w:rsid w:val="000024A0"/>
    <w:rsid w:val="00016A6F"/>
    <w:rsid w:val="00073ABE"/>
    <w:rsid w:val="00094C91"/>
    <w:rsid w:val="000D079A"/>
    <w:rsid w:val="00146ADF"/>
    <w:rsid w:val="001B13E1"/>
    <w:rsid w:val="001E0CDE"/>
    <w:rsid w:val="0025407E"/>
    <w:rsid w:val="0029157A"/>
    <w:rsid w:val="00342047"/>
    <w:rsid w:val="00555672"/>
    <w:rsid w:val="005E341C"/>
    <w:rsid w:val="005F0305"/>
    <w:rsid w:val="006E55FD"/>
    <w:rsid w:val="00711400"/>
    <w:rsid w:val="0078101B"/>
    <w:rsid w:val="00917111"/>
    <w:rsid w:val="00965BCB"/>
    <w:rsid w:val="009C1922"/>
    <w:rsid w:val="00AF0935"/>
    <w:rsid w:val="00B34AD7"/>
    <w:rsid w:val="00B36F0D"/>
    <w:rsid w:val="00B76443"/>
    <w:rsid w:val="00C41F8B"/>
    <w:rsid w:val="00D76427"/>
    <w:rsid w:val="00DC70BA"/>
    <w:rsid w:val="00E46CE6"/>
    <w:rsid w:val="00E63356"/>
    <w:rsid w:val="00E723C2"/>
    <w:rsid w:val="00F36983"/>
    <w:rsid w:val="00F64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6A9B"/>
  <w15:docId w15:val="{8FB61F6E-9633-4B1C-8F8B-944262CCF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D07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341C"/>
  </w:style>
  <w:style w:type="paragraph" w:styleId="Footer">
    <w:name w:val="footer"/>
    <w:basedOn w:val="Normal"/>
    <w:link w:val="FooterChar"/>
    <w:uiPriority w:val="99"/>
    <w:unhideWhenUsed/>
    <w:rsid w:val="005E341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34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mre\Desktop\Sayfa3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Sayfa3.dotx</Template>
  <TotalTime>363</TotalTime>
  <Pages>20</Pages>
  <Words>1055</Words>
  <Characters>6015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Emre</dc:creator>
  <cp:lastModifiedBy>MUHAMMED NUR ALDIN HALUBİ</cp:lastModifiedBy>
  <cp:revision>14</cp:revision>
  <dcterms:created xsi:type="dcterms:W3CDTF">2021-08-25T12:31:00Z</dcterms:created>
  <dcterms:modified xsi:type="dcterms:W3CDTF">2022-02-17T21:00:00Z</dcterms:modified>
</cp:coreProperties>
</file>